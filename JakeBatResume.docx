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3153D96" w14:textId="77777777" w:rsidTr="00C93302">
        <w:trPr>
          <w:trHeight w:hRule="exact" w:val="1980"/>
        </w:trPr>
        <w:tc>
          <w:tcPr>
            <w:tcW w:w="9360" w:type="dxa"/>
            <w:tcMar>
              <w:top w:w="0" w:type="dxa"/>
              <w:bottom w:w="0" w:type="dxa"/>
            </w:tcMar>
          </w:tcPr>
          <w:p w14:paraId="38ED38A7" w14:textId="58776FAC" w:rsidR="00692703" w:rsidRPr="00D84997" w:rsidRDefault="00533E0A" w:rsidP="00913946">
            <w:pPr>
              <w:pStyle w:val="Title"/>
              <w:rPr>
                <w:color w:val="auto"/>
              </w:rPr>
            </w:pPr>
            <w:r w:rsidRPr="00D84997">
              <w:rPr>
                <w:color w:val="auto"/>
              </w:rPr>
              <w:t>JAke</w:t>
            </w:r>
            <w:r w:rsidR="00692703" w:rsidRPr="00D84997">
              <w:rPr>
                <w:color w:val="auto"/>
              </w:rPr>
              <w:t xml:space="preserve"> </w:t>
            </w:r>
            <w:r w:rsidRPr="00D84997">
              <w:rPr>
                <w:rStyle w:val="IntenseEmphasis"/>
                <w:b w:val="0"/>
                <w:color w:val="auto"/>
              </w:rPr>
              <w:t>BAtchelor</w:t>
            </w:r>
          </w:p>
          <w:p w14:paraId="7FA327B8" w14:textId="10F90859" w:rsidR="00692703" w:rsidRPr="00CF1A49" w:rsidRDefault="00C93302" w:rsidP="00C93302">
            <w:pPr>
              <w:pStyle w:val="ContactInfoEmphasis"/>
              <w:contextualSpacing w:val="0"/>
            </w:pPr>
            <w:r>
              <w:t>Rio Rancho, NM</w:t>
            </w:r>
            <w:r w:rsidR="00692703" w:rsidRPr="00CF1A49">
              <w:t xml:space="preserve"> </w:t>
            </w:r>
            <w:sdt>
              <w:sdtPr>
                <w:alias w:val="Divider dot:"/>
                <w:tag w:val="Divider dot:"/>
                <w:id w:val="-1459182552"/>
                <w:placeholder>
                  <w:docPart w:val="03E50FC77D744D83A15C99374FB83D90"/>
                </w:placeholder>
                <w:temporary/>
                <w:showingPlcHdr/>
                <w15:appearance w15:val="hidden"/>
              </w:sdtPr>
              <w:sdtEndPr/>
              <w:sdtContent>
                <w:r w:rsidR="00692703" w:rsidRPr="00CF1A49">
                  <w:t>·</w:t>
                </w:r>
              </w:sdtContent>
            </w:sdt>
            <w:r w:rsidR="00692703" w:rsidRPr="00CF1A49">
              <w:t xml:space="preserve"> </w:t>
            </w:r>
            <w:r w:rsidR="00533E0A">
              <w:t>505-369-8211</w:t>
            </w:r>
            <w:r>
              <w:t xml:space="preserve"> </w:t>
            </w:r>
            <w:hyperlink r:id="rId7" w:history="1">
              <w:r w:rsidRPr="00434ED2">
                <w:rPr>
                  <w:rStyle w:val="Hyperlink"/>
                </w:rPr>
                <w:t>jacob_batchelor@outlook.com</w:t>
              </w:r>
            </w:hyperlink>
          </w:p>
          <w:p w14:paraId="429DE870" w14:textId="77777777" w:rsidR="00C93302" w:rsidRDefault="00C93302" w:rsidP="00913946">
            <w:pPr>
              <w:pStyle w:val="ContactInfoEmphasis"/>
              <w:contextualSpacing w:val="0"/>
            </w:pPr>
            <w:r>
              <w:t xml:space="preserve">GitHub: </w:t>
            </w:r>
            <w:hyperlink r:id="rId8" w:history="1">
              <w:r w:rsidRPr="00434ED2">
                <w:rPr>
                  <w:rStyle w:val="Hyperlink"/>
                </w:rPr>
                <w:t>https://jakebat.github.io/</w:t>
              </w:r>
            </w:hyperlink>
            <w:r>
              <w:t xml:space="preserve"> </w:t>
            </w:r>
          </w:p>
          <w:p w14:paraId="25D9DCAB" w14:textId="1D2654FB" w:rsidR="00D84997" w:rsidRPr="00D84997" w:rsidRDefault="00C93302" w:rsidP="00D84997">
            <w:pPr>
              <w:pStyle w:val="ContactInfoEmphasis"/>
              <w:rPr>
                <w:color w:val="2C5C85" w:themeColor="hyperlink"/>
                <w:u w:val="single"/>
              </w:rPr>
            </w:pPr>
            <w:r>
              <w:t xml:space="preserve">Linkedin: </w:t>
            </w:r>
            <w:hyperlink r:id="rId9" w:history="1">
              <w:r w:rsidR="00D84997" w:rsidRPr="00306F4F">
                <w:rPr>
                  <w:rStyle w:val="Hyperlink"/>
                </w:rPr>
                <w:t>www.linkedin.com/in/jake-batchelor</w:t>
              </w:r>
            </w:hyperlink>
          </w:p>
          <w:p w14:paraId="31F3509B" w14:textId="77777777" w:rsidR="00D84997" w:rsidRPr="00D84997" w:rsidRDefault="00D84997" w:rsidP="00D84997">
            <w:pPr>
              <w:pStyle w:val="ContactInfoEmphasis"/>
              <w:rPr>
                <w:vanish/>
              </w:rPr>
            </w:pPr>
            <w:r w:rsidRPr="00D84997">
              <w:rPr>
                <w:vanish/>
              </w:rPr>
              <w:t>Bottom of Form</w:t>
            </w:r>
          </w:p>
          <w:p w14:paraId="3137C1DE" w14:textId="65ABC59D" w:rsidR="00C93302" w:rsidRPr="00CF1A49" w:rsidRDefault="00C93302" w:rsidP="00913946">
            <w:pPr>
              <w:pStyle w:val="ContactInfoEmphasis"/>
              <w:contextualSpacing w:val="0"/>
            </w:pPr>
          </w:p>
        </w:tc>
      </w:tr>
      <w:tr w:rsidR="009571D8" w:rsidRPr="00CF1A49" w14:paraId="11621FF6" w14:textId="77777777" w:rsidTr="00692703">
        <w:tc>
          <w:tcPr>
            <w:tcW w:w="9360" w:type="dxa"/>
            <w:tcMar>
              <w:top w:w="432" w:type="dxa"/>
            </w:tcMar>
          </w:tcPr>
          <w:p w14:paraId="20E87877" w14:textId="154211CA" w:rsidR="001755A8" w:rsidRPr="00CF1A49" w:rsidRDefault="001755A8" w:rsidP="00913946">
            <w:pPr>
              <w:contextualSpacing w:val="0"/>
            </w:pPr>
          </w:p>
        </w:tc>
      </w:tr>
    </w:tbl>
    <w:p w14:paraId="7C70D2B7" w14:textId="77777777" w:rsidR="004E01EB" w:rsidRPr="00CF1A49" w:rsidRDefault="00D84997" w:rsidP="004E01EB">
      <w:pPr>
        <w:pStyle w:val="Heading1"/>
      </w:pPr>
      <w:sdt>
        <w:sdtPr>
          <w:alias w:val="Experience:"/>
          <w:tag w:val="Experience:"/>
          <w:id w:val="-1983300934"/>
          <w:placeholder>
            <w:docPart w:val="37E4618A85E844109921E2F5F219A55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F86F566" w14:textId="77777777" w:rsidTr="00D66A52">
        <w:tc>
          <w:tcPr>
            <w:tcW w:w="9355" w:type="dxa"/>
          </w:tcPr>
          <w:p w14:paraId="0F50B915" w14:textId="2C5B9FEB" w:rsidR="001D0BF1" w:rsidRPr="00CF1A49" w:rsidRDefault="00533E0A" w:rsidP="001D0BF1">
            <w:pPr>
              <w:pStyle w:val="Heading3"/>
              <w:contextualSpacing w:val="0"/>
              <w:outlineLvl w:val="2"/>
            </w:pPr>
            <w:r>
              <w:t xml:space="preserve">May 2014 </w:t>
            </w:r>
            <w:r w:rsidR="001D0BF1" w:rsidRPr="00CF1A49">
              <w:t xml:space="preserve">– </w:t>
            </w:r>
            <w:r w:rsidR="00C93302">
              <w:t xml:space="preserve">December </w:t>
            </w:r>
            <w:r>
              <w:t>2017</w:t>
            </w:r>
          </w:p>
          <w:p w14:paraId="26D9252F" w14:textId="057F96EB" w:rsidR="001D0BF1" w:rsidRPr="00CF1A49" w:rsidRDefault="00533E0A" w:rsidP="001D0BF1">
            <w:pPr>
              <w:pStyle w:val="Heading2"/>
              <w:contextualSpacing w:val="0"/>
              <w:outlineLvl w:val="1"/>
            </w:pPr>
            <w:r>
              <w:t>SHift Manager</w:t>
            </w:r>
            <w:r w:rsidR="001D0BF1" w:rsidRPr="00CF1A49">
              <w:t xml:space="preserve">, </w:t>
            </w:r>
            <w:r>
              <w:rPr>
                <w:rStyle w:val="SubtleReference"/>
              </w:rPr>
              <w:t>Sonic Drive-In</w:t>
            </w:r>
            <w:r w:rsidR="00C93302">
              <w:rPr>
                <w:rStyle w:val="SubtleReference"/>
              </w:rPr>
              <w:t xml:space="preserve"> &amp; Pizza Hut</w:t>
            </w:r>
          </w:p>
          <w:p w14:paraId="73744BA5" w14:textId="31023622" w:rsidR="001E3120" w:rsidRPr="00CF1A49" w:rsidRDefault="00533E0A" w:rsidP="00533E0A">
            <w:r>
              <w:t>Looked after the operational, and managerial duties, and functions. Supervised the work of other staff members, and organized the stocks, and other important equipment. Assisted the expert team members, and managers to recruit new employees for enhancing the local fast food business. Looked after the company policies, and procedures, and ensured high standards of customer service. Supervised the cooking zone and service area (i.e. lobby), maintained the hygiene of the restaurant for health and safety regulations</w:t>
            </w:r>
          </w:p>
        </w:tc>
      </w:tr>
      <w:tr w:rsidR="00F61DF9" w:rsidRPr="00CF1A49" w14:paraId="42C5D8BC" w14:textId="77777777" w:rsidTr="00F61DF9">
        <w:tc>
          <w:tcPr>
            <w:tcW w:w="9355" w:type="dxa"/>
            <w:tcMar>
              <w:top w:w="216" w:type="dxa"/>
            </w:tcMar>
          </w:tcPr>
          <w:p w14:paraId="3552C113" w14:textId="1307335C" w:rsidR="00F61DF9" w:rsidRDefault="00F61DF9" w:rsidP="00F61DF9">
            <w:bookmarkStart w:id="0" w:name="_GoBack"/>
            <w:bookmarkEnd w:id="0"/>
          </w:p>
        </w:tc>
      </w:tr>
    </w:tbl>
    <w:sdt>
      <w:sdtPr>
        <w:alias w:val="Education:"/>
        <w:tag w:val="Education:"/>
        <w:id w:val="-1908763273"/>
        <w:placeholder>
          <w:docPart w:val="E25D219F5F974261AABE50DFC4B3E23D"/>
        </w:placeholder>
        <w:temporary/>
        <w:showingPlcHdr/>
        <w15:appearance w15:val="hidden"/>
      </w:sdtPr>
      <w:sdtEndPr/>
      <w:sdtContent>
        <w:p w14:paraId="3B186E2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4202CAD" w14:textId="77777777" w:rsidTr="00D66A52">
        <w:tc>
          <w:tcPr>
            <w:tcW w:w="9355" w:type="dxa"/>
          </w:tcPr>
          <w:p w14:paraId="6F5C0799" w14:textId="77777777" w:rsidR="00C93302" w:rsidRPr="00CF1A49" w:rsidRDefault="00C93302" w:rsidP="00C93302">
            <w:pPr>
              <w:pStyle w:val="Heading3"/>
              <w:contextualSpacing w:val="0"/>
              <w:outlineLvl w:val="2"/>
            </w:pPr>
            <w:r>
              <w:t>April</w:t>
            </w:r>
            <w:r w:rsidRPr="00CF1A49">
              <w:t xml:space="preserve"> </w:t>
            </w:r>
            <w:r>
              <w:t>2018</w:t>
            </w:r>
          </w:p>
          <w:p w14:paraId="389C636E" w14:textId="77777777" w:rsidR="00C93302" w:rsidRPr="00CF1A49" w:rsidRDefault="00C93302" w:rsidP="00C93302">
            <w:pPr>
              <w:pStyle w:val="Heading2"/>
              <w:contextualSpacing w:val="0"/>
              <w:outlineLvl w:val="1"/>
            </w:pPr>
            <w:r>
              <w:t>Coding Certificate</w:t>
            </w:r>
            <w:r w:rsidRPr="00CF1A49">
              <w:t xml:space="preserve">, </w:t>
            </w:r>
            <w:r>
              <w:rPr>
                <w:rStyle w:val="SubtleReference"/>
              </w:rPr>
              <w:t>Deep Dive Coding</w:t>
            </w:r>
          </w:p>
          <w:p w14:paraId="629F4DB3" w14:textId="77777777" w:rsidR="00C93302" w:rsidRDefault="00C93302" w:rsidP="00C93302">
            <w:r>
              <w:t>A 12-week intensive “</w:t>
            </w:r>
            <w:proofErr w:type="spellStart"/>
            <w:r>
              <w:t>bootcamp</w:t>
            </w:r>
            <w:proofErr w:type="spellEnd"/>
            <w:r>
              <w:t xml:space="preserve">” where I learned how to code using Java for Java applications\software as well as Android apps. Also got decent exposure and knowledge of </w:t>
            </w:r>
            <w:proofErr w:type="spellStart"/>
            <w:r>
              <w:t>SalesFroce</w:t>
            </w:r>
            <w:proofErr w:type="spellEnd"/>
            <w:r>
              <w:t xml:space="preserve"> and HTML languages.</w:t>
            </w:r>
          </w:p>
          <w:p w14:paraId="7C8D4F17" w14:textId="4EB0D96E" w:rsidR="007538DC" w:rsidRPr="00CF1A49" w:rsidRDefault="007538DC" w:rsidP="007538DC">
            <w:pPr>
              <w:contextualSpacing w:val="0"/>
            </w:pPr>
          </w:p>
        </w:tc>
      </w:tr>
      <w:tr w:rsidR="00F61DF9" w:rsidRPr="00CF1A49" w14:paraId="1B5DCDA6" w14:textId="77777777" w:rsidTr="00F61DF9">
        <w:tc>
          <w:tcPr>
            <w:tcW w:w="9355" w:type="dxa"/>
            <w:tcMar>
              <w:top w:w="216" w:type="dxa"/>
            </w:tcMar>
          </w:tcPr>
          <w:p w14:paraId="5E94F1B6" w14:textId="77777777" w:rsidR="00C93302" w:rsidRPr="00CF1A49" w:rsidRDefault="00C93302" w:rsidP="00C93302">
            <w:pPr>
              <w:pStyle w:val="Heading3"/>
              <w:contextualSpacing w:val="0"/>
              <w:outlineLvl w:val="2"/>
            </w:pPr>
            <w:r>
              <w:t>May</w:t>
            </w:r>
            <w:r w:rsidRPr="00CF1A49">
              <w:t xml:space="preserve"> </w:t>
            </w:r>
            <w:r>
              <w:t>2016</w:t>
            </w:r>
          </w:p>
          <w:p w14:paraId="1309BF9E" w14:textId="77777777" w:rsidR="00C93302" w:rsidRPr="00CF1A49" w:rsidRDefault="00C93302" w:rsidP="00C93302">
            <w:pPr>
              <w:pStyle w:val="Heading2"/>
              <w:contextualSpacing w:val="0"/>
              <w:outlineLvl w:val="1"/>
            </w:pPr>
            <w:r>
              <w:t>High School Diploma</w:t>
            </w:r>
            <w:r w:rsidRPr="00CF1A49">
              <w:t xml:space="preserve">, </w:t>
            </w:r>
            <w:r>
              <w:rPr>
                <w:rStyle w:val="SubtleReference"/>
              </w:rPr>
              <w:t>V Sue Cleveland High School</w:t>
            </w:r>
          </w:p>
          <w:p w14:paraId="56E14696" w14:textId="7808C478" w:rsidR="00C93302" w:rsidRDefault="00C93302" w:rsidP="00C93302">
            <w:r>
              <w:t>Graduated with a 3.8 GPA.</w:t>
            </w:r>
          </w:p>
        </w:tc>
      </w:tr>
    </w:tbl>
    <w:sdt>
      <w:sdtPr>
        <w:alias w:val="Skills:"/>
        <w:tag w:val="Skills:"/>
        <w:id w:val="-1392877668"/>
        <w:placeholder>
          <w:docPart w:val="F9135F927345444F95CFDF1B015A4910"/>
        </w:placeholder>
        <w:temporary/>
        <w:showingPlcHdr/>
        <w15:appearance w15:val="hidden"/>
      </w:sdtPr>
      <w:sdtEndPr/>
      <w:sdtContent>
        <w:p w14:paraId="78A7150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55858C5" w14:textId="77777777" w:rsidTr="00CF1A49">
        <w:tc>
          <w:tcPr>
            <w:tcW w:w="4675" w:type="dxa"/>
          </w:tcPr>
          <w:p w14:paraId="3CDE581A" w14:textId="2CB90E98" w:rsidR="001E3120" w:rsidRPr="006E1507" w:rsidRDefault="008B42B8" w:rsidP="006E1507">
            <w:pPr>
              <w:pStyle w:val="ListBullet"/>
              <w:contextualSpacing w:val="0"/>
            </w:pPr>
            <w:r>
              <w:t>Reliable to get work done on time/punctual</w:t>
            </w:r>
          </w:p>
          <w:p w14:paraId="38E6BDE1" w14:textId="3D1CA42D" w:rsidR="001F4E6D" w:rsidRPr="006E1507" w:rsidRDefault="008B42B8" w:rsidP="006E1507">
            <w:pPr>
              <w:pStyle w:val="ListBullet"/>
              <w:contextualSpacing w:val="0"/>
            </w:pPr>
            <w:r>
              <w:t>Fast learner of new concepts</w:t>
            </w:r>
          </w:p>
        </w:tc>
        <w:tc>
          <w:tcPr>
            <w:tcW w:w="4675" w:type="dxa"/>
            <w:tcMar>
              <w:left w:w="360" w:type="dxa"/>
            </w:tcMar>
          </w:tcPr>
          <w:p w14:paraId="070F31D1" w14:textId="5D67D4FC" w:rsidR="003A0632" w:rsidRPr="006E1507" w:rsidRDefault="008B42B8" w:rsidP="006E1507">
            <w:pPr>
              <w:pStyle w:val="ListBullet"/>
              <w:contextualSpacing w:val="0"/>
            </w:pPr>
            <w:r>
              <w:t>Willing to put in long hours whenever necessary</w:t>
            </w:r>
          </w:p>
          <w:p w14:paraId="6CF6C091" w14:textId="34D2C66F" w:rsidR="001E3120" w:rsidRPr="006E1507" w:rsidRDefault="008B42B8" w:rsidP="006E1507">
            <w:pPr>
              <w:pStyle w:val="ListBullet"/>
              <w:contextualSpacing w:val="0"/>
            </w:pPr>
            <w:r>
              <w:t>Detail oriented\Do quality work</w:t>
            </w:r>
          </w:p>
          <w:p w14:paraId="514669DE" w14:textId="7B0933EE" w:rsidR="00F15F90" w:rsidRPr="006E1507" w:rsidRDefault="008B42B8" w:rsidP="00F15F90">
            <w:pPr>
              <w:pStyle w:val="ListBullet"/>
              <w:contextualSpacing w:val="0"/>
            </w:pPr>
            <w:r>
              <w:t>Great personal time management</w:t>
            </w:r>
          </w:p>
        </w:tc>
      </w:tr>
    </w:tbl>
    <w:p w14:paraId="63554BF7" w14:textId="4132924C" w:rsidR="00B51D1B" w:rsidRDefault="00B51D1B" w:rsidP="006E1507"/>
    <w:p w14:paraId="4C234DBE" w14:textId="3F82C9E1" w:rsidR="00F15F90" w:rsidRDefault="00F15F90" w:rsidP="006E1507"/>
    <w:tbl>
      <w:tblPr>
        <w:tblStyle w:val="TableGridLight"/>
        <w:tblW w:w="0" w:type="auto"/>
        <w:tblLook w:val="04A0" w:firstRow="1" w:lastRow="0" w:firstColumn="1" w:lastColumn="0" w:noHBand="0" w:noVBand="1"/>
      </w:tblPr>
      <w:tblGrid>
        <w:gridCol w:w="1435"/>
        <w:gridCol w:w="7915"/>
      </w:tblGrid>
      <w:tr w:rsidR="00F15F90" w14:paraId="5174B99A" w14:textId="77777777" w:rsidTr="00F15F90">
        <w:tc>
          <w:tcPr>
            <w:tcW w:w="1435" w:type="dxa"/>
          </w:tcPr>
          <w:p w14:paraId="2F61CDB8" w14:textId="78FDE2F2" w:rsidR="00F15F90" w:rsidRDefault="00F15F90" w:rsidP="006E1507">
            <w:r>
              <w:t>Languages</w:t>
            </w:r>
          </w:p>
        </w:tc>
        <w:tc>
          <w:tcPr>
            <w:tcW w:w="7915" w:type="dxa"/>
          </w:tcPr>
          <w:p w14:paraId="561DD4AC" w14:textId="2030C124" w:rsidR="00F15F90" w:rsidRDefault="00F15F90" w:rsidP="006E1507">
            <w:r>
              <w:t>Java, HTML</w:t>
            </w:r>
          </w:p>
        </w:tc>
      </w:tr>
      <w:tr w:rsidR="00F15F90" w14:paraId="0AE742CF" w14:textId="77777777" w:rsidTr="00F15F90">
        <w:tc>
          <w:tcPr>
            <w:tcW w:w="1435" w:type="dxa"/>
          </w:tcPr>
          <w:p w14:paraId="06013119" w14:textId="0C8E9E00" w:rsidR="00F15F90" w:rsidRDefault="00F15F90" w:rsidP="006E1507">
            <w:r>
              <w:t>Software</w:t>
            </w:r>
          </w:p>
        </w:tc>
        <w:tc>
          <w:tcPr>
            <w:tcW w:w="7915" w:type="dxa"/>
          </w:tcPr>
          <w:p w14:paraId="76C551FD" w14:textId="6AE2B13A" w:rsidR="00F15F90" w:rsidRDefault="00F15F90" w:rsidP="006E1507">
            <w:r>
              <w:t xml:space="preserve">IntelliJ, Eclipse, </w:t>
            </w:r>
            <w:proofErr w:type="spellStart"/>
            <w:r>
              <w:t>Netbeans</w:t>
            </w:r>
            <w:proofErr w:type="spellEnd"/>
            <w:r>
              <w:t xml:space="preserve">, </w:t>
            </w:r>
            <w:proofErr w:type="spellStart"/>
            <w:r>
              <w:t>Github</w:t>
            </w:r>
            <w:proofErr w:type="spellEnd"/>
          </w:p>
        </w:tc>
      </w:tr>
      <w:tr w:rsidR="00F15F90" w14:paraId="73DEB037" w14:textId="77777777" w:rsidTr="00F15F90">
        <w:tc>
          <w:tcPr>
            <w:tcW w:w="1435" w:type="dxa"/>
          </w:tcPr>
          <w:p w14:paraId="64FAC841" w14:textId="58F1FE7A" w:rsidR="00F15F90" w:rsidRDefault="00F15F90" w:rsidP="006E1507">
            <w:r>
              <w:t>Misc.</w:t>
            </w:r>
          </w:p>
        </w:tc>
        <w:tc>
          <w:tcPr>
            <w:tcW w:w="7915" w:type="dxa"/>
          </w:tcPr>
          <w:p w14:paraId="03E14347" w14:textId="4B8A2F99" w:rsidR="00F15F90" w:rsidRDefault="00F15F90" w:rsidP="006E1507">
            <w:r>
              <w:t>Android, Object Oriented Programming, Version Control</w:t>
            </w:r>
          </w:p>
        </w:tc>
      </w:tr>
    </w:tbl>
    <w:p w14:paraId="17879F0C" w14:textId="77777777" w:rsidR="00F15F90" w:rsidRPr="006E1507" w:rsidRDefault="00F15F90" w:rsidP="006E1507"/>
    <w:sectPr w:rsidR="00F15F90"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B2751" w14:textId="77777777" w:rsidR="00533E0A" w:rsidRDefault="00533E0A" w:rsidP="0068194B">
      <w:r>
        <w:separator/>
      </w:r>
    </w:p>
    <w:p w14:paraId="67C04303" w14:textId="77777777" w:rsidR="00533E0A" w:rsidRDefault="00533E0A"/>
    <w:p w14:paraId="55D7BC34" w14:textId="77777777" w:rsidR="00533E0A" w:rsidRDefault="00533E0A"/>
  </w:endnote>
  <w:endnote w:type="continuationSeparator" w:id="0">
    <w:p w14:paraId="75DAFD50" w14:textId="77777777" w:rsidR="00533E0A" w:rsidRDefault="00533E0A" w:rsidP="0068194B">
      <w:r>
        <w:continuationSeparator/>
      </w:r>
    </w:p>
    <w:p w14:paraId="6D34E0F1" w14:textId="77777777" w:rsidR="00533E0A" w:rsidRDefault="00533E0A"/>
    <w:p w14:paraId="20A6798F" w14:textId="77777777" w:rsidR="00533E0A" w:rsidRDefault="00533E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BFF7C67" w14:textId="5A94D133" w:rsidR="002B2958" w:rsidRDefault="002B2958">
        <w:pPr>
          <w:pStyle w:val="Footer"/>
        </w:pPr>
        <w:r>
          <w:fldChar w:fldCharType="begin"/>
        </w:r>
        <w:r>
          <w:instrText xml:space="preserve"> PAGE   \* MERGEFORMAT </w:instrText>
        </w:r>
        <w:r>
          <w:fldChar w:fldCharType="separate"/>
        </w:r>
        <w:r w:rsidR="00D8499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02EB3" w14:textId="77777777" w:rsidR="00533E0A" w:rsidRDefault="00533E0A" w:rsidP="0068194B">
      <w:r>
        <w:separator/>
      </w:r>
    </w:p>
    <w:p w14:paraId="511C7F6A" w14:textId="77777777" w:rsidR="00533E0A" w:rsidRDefault="00533E0A"/>
    <w:p w14:paraId="4D50DF0C" w14:textId="77777777" w:rsidR="00533E0A" w:rsidRDefault="00533E0A"/>
  </w:footnote>
  <w:footnote w:type="continuationSeparator" w:id="0">
    <w:p w14:paraId="6685F730" w14:textId="77777777" w:rsidR="00533E0A" w:rsidRDefault="00533E0A" w:rsidP="0068194B">
      <w:r>
        <w:continuationSeparator/>
      </w:r>
    </w:p>
    <w:p w14:paraId="3C68DF87" w14:textId="77777777" w:rsidR="00533E0A" w:rsidRDefault="00533E0A"/>
    <w:p w14:paraId="1E5417E2" w14:textId="77777777" w:rsidR="00533E0A" w:rsidRDefault="00533E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6D3C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18DF9B3" wp14:editId="7EB11B0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813B74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0A"/>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3E0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B42B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93302"/>
    <w:rsid w:val="00CA4B4D"/>
    <w:rsid w:val="00CB35C3"/>
    <w:rsid w:val="00CD323D"/>
    <w:rsid w:val="00CE4030"/>
    <w:rsid w:val="00CE64B3"/>
    <w:rsid w:val="00CF1A49"/>
    <w:rsid w:val="00D0630C"/>
    <w:rsid w:val="00D243A9"/>
    <w:rsid w:val="00D305E5"/>
    <w:rsid w:val="00D37CD3"/>
    <w:rsid w:val="00D66A52"/>
    <w:rsid w:val="00D66EFA"/>
    <w:rsid w:val="00D72A2D"/>
    <w:rsid w:val="00D8499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15F90"/>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836633"/>
  <w15:chartTrackingRefBased/>
  <w15:docId w15:val="{1433F17A-EB9B-454E-B01D-D214BEAF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C93302"/>
    <w:rPr>
      <w:color w:val="808080"/>
      <w:shd w:val="clear" w:color="auto" w:fill="E6E6E6"/>
    </w:rPr>
  </w:style>
  <w:style w:type="paragraph" w:styleId="z-TopofForm">
    <w:name w:val="HTML Top of Form"/>
    <w:basedOn w:val="Normal"/>
    <w:next w:val="Normal"/>
    <w:link w:val="z-TopofFormChar"/>
    <w:hidden/>
    <w:uiPriority w:val="99"/>
    <w:semiHidden/>
    <w:unhideWhenUsed/>
    <w:rsid w:val="00D84997"/>
    <w:pPr>
      <w:pBdr>
        <w:bottom w:val="single" w:sz="6" w:space="1" w:color="auto"/>
      </w:pBdr>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D84997"/>
    <w:rPr>
      <w:rFonts w:ascii="Arial" w:eastAsia="Times New Roman" w:hAnsi="Arial" w:cs="Arial"/>
      <w:vanish/>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278499">
      <w:bodyDiv w:val="1"/>
      <w:marLeft w:val="0"/>
      <w:marRight w:val="0"/>
      <w:marTop w:val="0"/>
      <w:marBottom w:val="0"/>
      <w:divBdr>
        <w:top w:val="none" w:sz="0" w:space="0" w:color="auto"/>
        <w:left w:val="none" w:sz="0" w:space="0" w:color="auto"/>
        <w:bottom w:val="none" w:sz="0" w:space="0" w:color="auto"/>
        <w:right w:val="none" w:sz="0" w:space="0" w:color="auto"/>
      </w:divBdr>
      <w:divsChild>
        <w:div w:id="1117528789">
          <w:marLeft w:val="0"/>
          <w:marRight w:val="0"/>
          <w:marTop w:val="0"/>
          <w:marBottom w:val="0"/>
          <w:divBdr>
            <w:top w:val="none" w:sz="0" w:space="0" w:color="auto"/>
            <w:left w:val="none" w:sz="0" w:space="0" w:color="auto"/>
            <w:bottom w:val="none" w:sz="0" w:space="0" w:color="auto"/>
            <w:right w:val="none" w:sz="0" w:space="0" w:color="auto"/>
          </w:divBdr>
          <w:divsChild>
            <w:div w:id="1164976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672220705">
      <w:bodyDiv w:val="1"/>
      <w:marLeft w:val="0"/>
      <w:marRight w:val="0"/>
      <w:marTop w:val="0"/>
      <w:marBottom w:val="0"/>
      <w:divBdr>
        <w:top w:val="none" w:sz="0" w:space="0" w:color="auto"/>
        <w:left w:val="none" w:sz="0" w:space="0" w:color="auto"/>
        <w:bottom w:val="none" w:sz="0" w:space="0" w:color="auto"/>
        <w:right w:val="none" w:sz="0" w:space="0" w:color="auto"/>
      </w:divBdr>
      <w:divsChild>
        <w:div w:id="1783108835">
          <w:marLeft w:val="0"/>
          <w:marRight w:val="0"/>
          <w:marTop w:val="0"/>
          <w:marBottom w:val="0"/>
          <w:divBdr>
            <w:top w:val="none" w:sz="0" w:space="0" w:color="auto"/>
            <w:left w:val="none" w:sz="0" w:space="0" w:color="auto"/>
            <w:bottom w:val="none" w:sz="0" w:space="0" w:color="auto"/>
            <w:right w:val="none" w:sz="0" w:space="0" w:color="auto"/>
          </w:divBdr>
          <w:divsChild>
            <w:div w:id="610626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70469532">
      <w:bodyDiv w:val="1"/>
      <w:marLeft w:val="0"/>
      <w:marRight w:val="0"/>
      <w:marTop w:val="0"/>
      <w:marBottom w:val="0"/>
      <w:divBdr>
        <w:top w:val="none" w:sz="0" w:space="0" w:color="auto"/>
        <w:left w:val="none" w:sz="0" w:space="0" w:color="auto"/>
        <w:bottom w:val="none" w:sz="0" w:space="0" w:color="auto"/>
        <w:right w:val="none" w:sz="0" w:space="0" w:color="auto"/>
      </w:divBdr>
      <w:divsChild>
        <w:div w:id="955408438">
          <w:marLeft w:val="0"/>
          <w:marRight w:val="0"/>
          <w:marTop w:val="0"/>
          <w:marBottom w:val="0"/>
          <w:divBdr>
            <w:top w:val="none" w:sz="0" w:space="0" w:color="auto"/>
            <w:left w:val="none" w:sz="0" w:space="0" w:color="auto"/>
            <w:bottom w:val="none" w:sz="0" w:space="0" w:color="auto"/>
            <w:right w:val="none" w:sz="0" w:space="0" w:color="auto"/>
          </w:divBdr>
          <w:divsChild>
            <w:div w:id="4640784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35850169">
      <w:bodyDiv w:val="1"/>
      <w:marLeft w:val="0"/>
      <w:marRight w:val="0"/>
      <w:marTop w:val="0"/>
      <w:marBottom w:val="0"/>
      <w:divBdr>
        <w:top w:val="none" w:sz="0" w:space="0" w:color="auto"/>
        <w:left w:val="none" w:sz="0" w:space="0" w:color="auto"/>
        <w:bottom w:val="none" w:sz="0" w:space="0" w:color="auto"/>
        <w:right w:val="none" w:sz="0" w:space="0" w:color="auto"/>
      </w:divBdr>
      <w:divsChild>
        <w:div w:id="1121726203">
          <w:marLeft w:val="0"/>
          <w:marRight w:val="0"/>
          <w:marTop w:val="0"/>
          <w:marBottom w:val="0"/>
          <w:divBdr>
            <w:top w:val="none" w:sz="0" w:space="0" w:color="auto"/>
            <w:left w:val="none" w:sz="0" w:space="0" w:color="auto"/>
            <w:bottom w:val="none" w:sz="0" w:space="0" w:color="auto"/>
            <w:right w:val="none" w:sz="0" w:space="0" w:color="auto"/>
          </w:divBdr>
          <w:divsChild>
            <w:div w:id="474372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bat.github.io/"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jacob_batchelor@outloo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kedin.com/in/jake-batchelo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_\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E50FC77D744D83A15C99374FB83D90"/>
        <w:category>
          <w:name w:val="General"/>
          <w:gallery w:val="placeholder"/>
        </w:category>
        <w:types>
          <w:type w:val="bbPlcHdr"/>
        </w:types>
        <w:behaviors>
          <w:behavior w:val="content"/>
        </w:behaviors>
        <w:guid w:val="{820EA7CE-A41B-45FA-9986-DE2E1F22A7AA}"/>
      </w:docPartPr>
      <w:docPartBody>
        <w:p w:rsidR="001E60F0" w:rsidRDefault="001E60F0">
          <w:pPr>
            <w:pStyle w:val="03E50FC77D744D83A15C99374FB83D90"/>
          </w:pPr>
          <w:r w:rsidRPr="00CF1A49">
            <w:t>·</w:t>
          </w:r>
        </w:p>
      </w:docPartBody>
    </w:docPart>
    <w:docPart>
      <w:docPartPr>
        <w:name w:val="37E4618A85E844109921E2F5F219A550"/>
        <w:category>
          <w:name w:val="General"/>
          <w:gallery w:val="placeholder"/>
        </w:category>
        <w:types>
          <w:type w:val="bbPlcHdr"/>
        </w:types>
        <w:behaviors>
          <w:behavior w:val="content"/>
        </w:behaviors>
        <w:guid w:val="{4CA1989D-7EAB-476A-9644-D5F7CB26B8FF}"/>
      </w:docPartPr>
      <w:docPartBody>
        <w:p w:rsidR="001E60F0" w:rsidRDefault="001E60F0">
          <w:pPr>
            <w:pStyle w:val="37E4618A85E844109921E2F5F219A550"/>
          </w:pPr>
          <w:r w:rsidRPr="00CF1A49">
            <w:t>Experience</w:t>
          </w:r>
        </w:p>
      </w:docPartBody>
    </w:docPart>
    <w:docPart>
      <w:docPartPr>
        <w:name w:val="E25D219F5F974261AABE50DFC4B3E23D"/>
        <w:category>
          <w:name w:val="General"/>
          <w:gallery w:val="placeholder"/>
        </w:category>
        <w:types>
          <w:type w:val="bbPlcHdr"/>
        </w:types>
        <w:behaviors>
          <w:behavior w:val="content"/>
        </w:behaviors>
        <w:guid w:val="{DC8A372A-667C-4853-8620-8EF6F834E4FC}"/>
      </w:docPartPr>
      <w:docPartBody>
        <w:p w:rsidR="001E60F0" w:rsidRDefault="001E60F0">
          <w:pPr>
            <w:pStyle w:val="E25D219F5F974261AABE50DFC4B3E23D"/>
          </w:pPr>
          <w:r w:rsidRPr="00CF1A49">
            <w:t>Education</w:t>
          </w:r>
        </w:p>
      </w:docPartBody>
    </w:docPart>
    <w:docPart>
      <w:docPartPr>
        <w:name w:val="F9135F927345444F95CFDF1B015A4910"/>
        <w:category>
          <w:name w:val="General"/>
          <w:gallery w:val="placeholder"/>
        </w:category>
        <w:types>
          <w:type w:val="bbPlcHdr"/>
        </w:types>
        <w:behaviors>
          <w:behavior w:val="content"/>
        </w:behaviors>
        <w:guid w:val="{51871AF9-53C9-44E4-A697-B419671E06E6}"/>
      </w:docPartPr>
      <w:docPartBody>
        <w:p w:rsidR="001E60F0" w:rsidRDefault="001E60F0">
          <w:pPr>
            <w:pStyle w:val="F9135F927345444F95CFDF1B015A491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F0"/>
    <w:rsid w:val="001E6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FB9BB3AC6347099A82D5D14A77377D">
    <w:name w:val="F5FB9BB3AC6347099A82D5D14A77377D"/>
  </w:style>
  <w:style w:type="character" w:styleId="IntenseEmphasis">
    <w:name w:val="Intense Emphasis"/>
    <w:basedOn w:val="DefaultParagraphFont"/>
    <w:uiPriority w:val="2"/>
    <w:rPr>
      <w:b/>
      <w:iCs/>
      <w:color w:val="262626" w:themeColor="text1" w:themeTint="D9"/>
    </w:rPr>
  </w:style>
  <w:style w:type="paragraph" w:customStyle="1" w:styleId="317F38BC9E0B48B196B196B265914DB2">
    <w:name w:val="317F38BC9E0B48B196B196B265914DB2"/>
  </w:style>
  <w:style w:type="paragraph" w:customStyle="1" w:styleId="E8D72ED21C384A699D0577BC79805F60">
    <w:name w:val="E8D72ED21C384A699D0577BC79805F60"/>
  </w:style>
  <w:style w:type="paragraph" w:customStyle="1" w:styleId="03E50FC77D744D83A15C99374FB83D90">
    <w:name w:val="03E50FC77D744D83A15C99374FB83D90"/>
  </w:style>
  <w:style w:type="paragraph" w:customStyle="1" w:styleId="C2B2824D3C5449C29E1B391AA7B7479B">
    <w:name w:val="C2B2824D3C5449C29E1B391AA7B7479B"/>
  </w:style>
  <w:style w:type="paragraph" w:customStyle="1" w:styleId="835B5E38DF0044CF80EBABF2CABA4186">
    <w:name w:val="835B5E38DF0044CF80EBABF2CABA4186"/>
  </w:style>
  <w:style w:type="paragraph" w:customStyle="1" w:styleId="7C8CB558D51642658C741BC5CD6BB00C">
    <w:name w:val="7C8CB558D51642658C741BC5CD6BB00C"/>
  </w:style>
  <w:style w:type="paragraph" w:customStyle="1" w:styleId="C21EC1F17E6C414095E356E1EC863C72">
    <w:name w:val="C21EC1F17E6C414095E356E1EC863C72"/>
  </w:style>
  <w:style w:type="paragraph" w:customStyle="1" w:styleId="E818877262A8461783D494900A0CE74D">
    <w:name w:val="E818877262A8461783D494900A0CE74D"/>
  </w:style>
  <w:style w:type="paragraph" w:customStyle="1" w:styleId="6F4D5A4E142D4539B79185314E4E03EA">
    <w:name w:val="6F4D5A4E142D4539B79185314E4E03EA"/>
  </w:style>
  <w:style w:type="paragraph" w:customStyle="1" w:styleId="96818CC85AFA4D01B55027977606EBAE">
    <w:name w:val="96818CC85AFA4D01B55027977606EBAE"/>
  </w:style>
  <w:style w:type="paragraph" w:customStyle="1" w:styleId="37E4618A85E844109921E2F5F219A550">
    <w:name w:val="37E4618A85E844109921E2F5F219A550"/>
  </w:style>
  <w:style w:type="paragraph" w:customStyle="1" w:styleId="F3487899338444F08965F93947685763">
    <w:name w:val="F3487899338444F08965F93947685763"/>
  </w:style>
  <w:style w:type="paragraph" w:customStyle="1" w:styleId="C04304FD91B1417CB81ED46F6E0A2F2B">
    <w:name w:val="C04304FD91B1417CB81ED46F6E0A2F2B"/>
  </w:style>
  <w:style w:type="paragraph" w:customStyle="1" w:styleId="00C0CD61C8784222AD8CEB799F935BCD">
    <w:name w:val="00C0CD61C8784222AD8CEB799F935BCD"/>
  </w:style>
  <w:style w:type="character" w:styleId="SubtleReference">
    <w:name w:val="Subtle Reference"/>
    <w:basedOn w:val="DefaultParagraphFont"/>
    <w:uiPriority w:val="10"/>
    <w:qFormat/>
    <w:rPr>
      <w:b/>
      <w:caps w:val="0"/>
      <w:smallCaps/>
      <w:color w:val="595959" w:themeColor="text1" w:themeTint="A6"/>
    </w:rPr>
  </w:style>
  <w:style w:type="paragraph" w:customStyle="1" w:styleId="F81816B4552C462B94D10227630EACE1">
    <w:name w:val="F81816B4552C462B94D10227630EACE1"/>
  </w:style>
  <w:style w:type="paragraph" w:customStyle="1" w:styleId="B64C8B4E250B4332A1EB93F1C1FA2C05">
    <w:name w:val="B64C8B4E250B4332A1EB93F1C1FA2C05"/>
  </w:style>
  <w:style w:type="paragraph" w:customStyle="1" w:styleId="FEE7C06594BB4656B5200AA6E35686A8">
    <w:name w:val="FEE7C06594BB4656B5200AA6E35686A8"/>
  </w:style>
  <w:style w:type="paragraph" w:customStyle="1" w:styleId="EC9E7E8E2E664A5892DF3E88B872AAC3">
    <w:name w:val="EC9E7E8E2E664A5892DF3E88B872AAC3"/>
  </w:style>
  <w:style w:type="paragraph" w:customStyle="1" w:styleId="FA73D32F3AA349A1A26DD79E41474BFE">
    <w:name w:val="FA73D32F3AA349A1A26DD79E41474BFE"/>
  </w:style>
  <w:style w:type="paragraph" w:customStyle="1" w:styleId="71ED182A15D94302BABF630F8C262166">
    <w:name w:val="71ED182A15D94302BABF630F8C262166"/>
  </w:style>
  <w:style w:type="paragraph" w:customStyle="1" w:styleId="514DFBF67C8E4C73B41717829F109681">
    <w:name w:val="514DFBF67C8E4C73B41717829F109681"/>
  </w:style>
  <w:style w:type="paragraph" w:customStyle="1" w:styleId="E25D219F5F974261AABE50DFC4B3E23D">
    <w:name w:val="E25D219F5F974261AABE50DFC4B3E23D"/>
  </w:style>
  <w:style w:type="paragraph" w:customStyle="1" w:styleId="C8CEE55BE77B4A89A122FE15D58C10A1">
    <w:name w:val="C8CEE55BE77B4A89A122FE15D58C10A1"/>
  </w:style>
  <w:style w:type="paragraph" w:customStyle="1" w:styleId="9A7F5CC0025743189F133006FEE390E5">
    <w:name w:val="9A7F5CC0025743189F133006FEE390E5"/>
  </w:style>
  <w:style w:type="paragraph" w:customStyle="1" w:styleId="D30E47C4734C45B299E49224A4D29C96">
    <w:name w:val="D30E47C4734C45B299E49224A4D29C96"/>
  </w:style>
  <w:style w:type="paragraph" w:customStyle="1" w:styleId="D246BFFD19AE4C499838A3E7EABC27A8">
    <w:name w:val="D246BFFD19AE4C499838A3E7EABC27A8"/>
  </w:style>
  <w:style w:type="paragraph" w:customStyle="1" w:styleId="A2FB68DDAE8A4609B6DF4117D9CCCA4F">
    <w:name w:val="A2FB68DDAE8A4609B6DF4117D9CCCA4F"/>
  </w:style>
  <w:style w:type="paragraph" w:customStyle="1" w:styleId="2F6B34B156324EF7A76FAF7F82F2BDA3">
    <w:name w:val="2F6B34B156324EF7A76FAF7F82F2BDA3"/>
  </w:style>
  <w:style w:type="paragraph" w:customStyle="1" w:styleId="B9F7CA812B4C4A44A24B7538E3AB4D17">
    <w:name w:val="B9F7CA812B4C4A44A24B7538E3AB4D17"/>
  </w:style>
  <w:style w:type="paragraph" w:customStyle="1" w:styleId="53A419119FFF4B8C95B80C07940DAF9C">
    <w:name w:val="53A419119FFF4B8C95B80C07940DAF9C"/>
  </w:style>
  <w:style w:type="paragraph" w:customStyle="1" w:styleId="10C35E0C4E64409BA4F69C085A622280">
    <w:name w:val="10C35E0C4E64409BA4F69C085A622280"/>
  </w:style>
  <w:style w:type="paragraph" w:customStyle="1" w:styleId="827D7C3FA47A4B2B8F3CD13D7D31A231">
    <w:name w:val="827D7C3FA47A4B2B8F3CD13D7D31A231"/>
  </w:style>
  <w:style w:type="paragraph" w:customStyle="1" w:styleId="F9135F927345444F95CFDF1B015A4910">
    <w:name w:val="F9135F927345444F95CFDF1B015A4910"/>
  </w:style>
  <w:style w:type="paragraph" w:customStyle="1" w:styleId="A2D8250B2FD84DB8A1459BC4F16F557A">
    <w:name w:val="A2D8250B2FD84DB8A1459BC4F16F557A"/>
  </w:style>
  <w:style w:type="paragraph" w:customStyle="1" w:styleId="68150CCDE0454A2E84F5B7B1E4A1A7E6">
    <w:name w:val="68150CCDE0454A2E84F5B7B1E4A1A7E6"/>
  </w:style>
  <w:style w:type="paragraph" w:customStyle="1" w:styleId="8A2E53416A224AD1B15AC6BB9C6D7B47">
    <w:name w:val="8A2E53416A224AD1B15AC6BB9C6D7B47"/>
  </w:style>
  <w:style w:type="paragraph" w:customStyle="1" w:styleId="04244E5D7A294550839F569AE2C551B6">
    <w:name w:val="04244E5D7A294550839F569AE2C551B6"/>
  </w:style>
  <w:style w:type="paragraph" w:customStyle="1" w:styleId="2182A699315D4DF09DEC55F69C947985">
    <w:name w:val="2182A699315D4DF09DEC55F69C947985"/>
  </w:style>
  <w:style w:type="paragraph" w:customStyle="1" w:styleId="9DCD7DEB099244C3A3A32BFDD79A5173">
    <w:name w:val="9DCD7DEB099244C3A3A32BFDD79A5173"/>
  </w:style>
  <w:style w:type="paragraph" w:customStyle="1" w:styleId="308852FD3E624EFDB884B1A654FAFFC4">
    <w:name w:val="308852FD3E624EFDB884B1A654FAF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37</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Batchelor</dc:creator>
  <cp:keywords/>
  <dc:description/>
  <cp:lastModifiedBy>Jake Batchelor</cp:lastModifiedBy>
  <cp:revision>3</cp:revision>
  <dcterms:created xsi:type="dcterms:W3CDTF">2018-02-04T17:52:00Z</dcterms:created>
  <dcterms:modified xsi:type="dcterms:W3CDTF">2018-03-14T17:39:00Z</dcterms:modified>
  <cp:category/>
</cp:coreProperties>
</file>